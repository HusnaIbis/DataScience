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5805" w14:textId="72BBD6BF" w:rsidR="000D2424" w:rsidRDefault="00C8677B" w:rsidP="000D2424">
      <w:pPr>
        <w:pStyle w:val="Title"/>
      </w:pPr>
      <w:r>
        <w:t>Course Name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14:paraId="1A86CD47" w14:textId="77777777" w:rsidTr="001A71A1">
        <w:tc>
          <w:tcPr>
            <w:tcW w:w="2549" w:type="dxa"/>
          </w:tcPr>
          <w:p w14:paraId="2ABA9CBF" w14:textId="77777777" w:rsidR="000D2424" w:rsidRDefault="00000000" w:rsidP="00D81B74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130EDD0117774825B8407CB5832AEB1D"/>
                </w:placeholder>
                <w:temporary/>
                <w:showingPlcHdr/>
                <w15:appearance w15:val="hidden"/>
              </w:sdtPr>
              <w:sdtContent>
                <w:r w:rsidR="000D2424">
                  <w:t>Instructor</w:t>
                </w:r>
              </w:sdtContent>
            </w:sdt>
          </w:p>
          <w:p w14:paraId="541C1890" w14:textId="56CFE5CD" w:rsidR="000D2424" w:rsidRPr="00422F3B" w:rsidRDefault="00DB5828" w:rsidP="00D81B74">
            <w:r>
              <w:t xml:space="preserve">Assoc. Prof. Dr. </w:t>
            </w:r>
            <w:r>
              <w:br/>
              <w:t>Bora CANBULA</w:t>
            </w:r>
          </w:p>
          <w:p w14:paraId="54E72999" w14:textId="77777777" w:rsidR="000D2424" w:rsidRDefault="00000000" w:rsidP="00D81B74">
            <w:pPr>
              <w:pStyle w:val="Heading1"/>
            </w:pPr>
            <w:sdt>
              <w:sdtPr>
                <w:alias w:val="Phone:"/>
                <w:tag w:val="Phone:"/>
                <w:id w:val="1128136841"/>
                <w:placeholder>
                  <w:docPart w:val="AFCE3CF465534AAEAA5699ADD7D71BA4"/>
                </w:placeholder>
                <w:temporary/>
                <w:showingPlcHdr/>
                <w15:appearance w15:val="hidden"/>
              </w:sdtPr>
              <w:sdtContent>
                <w:r w:rsidR="000D2424">
                  <w:t>Phone</w:t>
                </w:r>
              </w:sdtContent>
            </w:sdt>
          </w:p>
          <w:p w14:paraId="4333B1E4" w14:textId="11E8688A" w:rsidR="000D2424" w:rsidRDefault="00443EC6" w:rsidP="00D81B74">
            <w:r>
              <w:t xml:space="preserve">0 (236) 201 </w:t>
            </w:r>
            <w:r w:rsidR="007E0FE0">
              <w:t>21 08</w:t>
            </w:r>
          </w:p>
          <w:p w14:paraId="313C5377" w14:textId="77777777" w:rsidR="000D2424" w:rsidRDefault="00000000" w:rsidP="00D81B74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EA54265038164547816F16BF079A80BB"/>
                </w:placeholder>
                <w:temporary/>
                <w:showingPlcHdr/>
                <w15:appearance w15:val="hidden"/>
              </w:sdtPr>
              <w:sdtContent>
                <w:r w:rsidR="000D2424">
                  <w:t>Email</w:t>
                </w:r>
              </w:sdtContent>
            </w:sdt>
          </w:p>
          <w:p w14:paraId="725ADBB0" w14:textId="46B4AA85" w:rsidR="000D2424" w:rsidRDefault="00443EC6" w:rsidP="00D81B74">
            <w:r>
              <w:t>bora.canbula@cbu.edu.tr</w:t>
            </w:r>
          </w:p>
          <w:p w14:paraId="22AAD883" w14:textId="77777777" w:rsidR="000D2424" w:rsidRDefault="00000000" w:rsidP="00D81B74">
            <w:pPr>
              <w:pStyle w:val="Heading1"/>
            </w:pPr>
            <w:sdt>
              <w:sdtPr>
                <w:alias w:val="Office location:"/>
                <w:tag w:val="Office location:"/>
                <w:id w:val="-313567349"/>
                <w:placeholder>
                  <w:docPart w:val="86637CD84E774072A5B3D36BDD082572"/>
                </w:placeholder>
                <w:temporary/>
                <w:showingPlcHdr/>
                <w15:appearance w15:val="hidden"/>
              </w:sdtPr>
              <w:sdtContent>
                <w:r w:rsidR="000D2424">
                  <w:t>Office Location</w:t>
                </w:r>
              </w:sdtContent>
            </w:sdt>
          </w:p>
          <w:p w14:paraId="7C716576" w14:textId="1F09B37D" w:rsidR="007E0FE0" w:rsidRDefault="00443EC6" w:rsidP="00D81B74">
            <w:r>
              <w:t>Dept. of CENG</w:t>
            </w:r>
          </w:p>
          <w:p w14:paraId="086C8D23" w14:textId="38B92F41" w:rsidR="00443EC6" w:rsidRDefault="007E0FE0" w:rsidP="00D81B74">
            <w:r>
              <w:t xml:space="preserve">Office </w:t>
            </w:r>
            <w:r w:rsidR="00443EC6">
              <w:t>C2</w:t>
            </w:r>
            <w:r w:rsidR="00122E7D">
              <w:t>33</w:t>
            </w:r>
          </w:p>
          <w:p w14:paraId="4965D908" w14:textId="77777777" w:rsidR="000D2424" w:rsidRDefault="00000000" w:rsidP="00D81B74">
            <w:pPr>
              <w:pStyle w:val="Heading1"/>
            </w:pPr>
            <w:sdt>
              <w:sdtPr>
                <w:alias w:val="Office hours:"/>
                <w:tag w:val="Office hours:"/>
                <w:id w:val="1871100205"/>
                <w:placeholder>
                  <w:docPart w:val="3A6C588DCFE8421A92FA6D0DC022719A"/>
                </w:placeholder>
                <w:temporary/>
                <w:showingPlcHdr/>
                <w15:appearance w15:val="hidden"/>
              </w:sdtPr>
              <w:sdtContent>
                <w:r w:rsidR="000D2424">
                  <w:t>Office Hours</w:t>
                </w:r>
              </w:sdtContent>
            </w:sdt>
          </w:p>
          <w:p w14:paraId="6343D3F5" w14:textId="1A077BB4" w:rsidR="00443EC6" w:rsidRDefault="00443EC6" w:rsidP="00D81B74">
            <w:r>
              <w:t>4 pm – 5 pm, Mondays</w:t>
            </w:r>
          </w:p>
        </w:tc>
        <w:tc>
          <w:tcPr>
            <w:tcW w:w="7531" w:type="dxa"/>
          </w:tcPr>
          <w:p w14:paraId="3C2745DB" w14:textId="77777777" w:rsidR="000D2424" w:rsidRDefault="00000000" w:rsidP="00D81B74">
            <w:pPr>
              <w:pStyle w:val="Heading1"/>
            </w:pPr>
            <w:sdt>
              <w:sdtPr>
                <w:alias w:val="Course overview:"/>
                <w:tag w:val="Course overview:"/>
                <w:id w:val="742681939"/>
                <w:placeholder>
                  <w:docPart w:val="3104C70F286E410BA5E062209DB7540A"/>
                </w:placeholder>
                <w:temporary/>
                <w:showingPlcHdr/>
                <w15:appearance w15:val="hidden"/>
              </w:sdtPr>
              <w:sdtContent>
                <w:r w:rsidR="000D2424">
                  <w:t>Course Overview</w:t>
                </w:r>
              </w:sdtContent>
            </w:sdt>
          </w:p>
          <w:p w14:paraId="74713705" w14:textId="19E74681" w:rsidR="000D2424" w:rsidRDefault="00C8677B" w:rsidP="00D81B74">
            <w:r>
              <w:t>Course Name</w:t>
            </w:r>
            <w:r w:rsidR="006E7433">
              <w:t xml:space="preserve"> (Teams Code: </w:t>
            </w:r>
            <w:proofErr w:type="spellStart"/>
            <w:r>
              <w:t>xxxxxxxx</w:t>
            </w:r>
            <w:proofErr w:type="spellEnd"/>
            <w:r w:rsidR="006E7433">
              <w:t>)</w:t>
            </w:r>
          </w:p>
          <w:p w14:paraId="275EB80E" w14:textId="1A046653" w:rsidR="00DB5828" w:rsidRDefault="00DB5828" w:rsidP="00D81B74">
            <w:r>
              <w:t>We are going to learn</w:t>
            </w:r>
            <w:r w:rsidR="00C8677B">
              <w:t xml:space="preserve"> [course content]</w:t>
            </w:r>
            <w:r>
              <w:t xml:space="preserve"> </w:t>
            </w:r>
            <w:r w:rsidR="000B1575">
              <w:t>in this course. Python is preferred as the programming language for the applications of this course.</w:t>
            </w:r>
          </w:p>
          <w:p w14:paraId="3658A8BD" w14:textId="77777777" w:rsidR="000D2424" w:rsidRDefault="00000000" w:rsidP="00D81B74">
            <w:pPr>
              <w:pStyle w:val="Heading1"/>
            </w:pPr>
            <w:sdt>
              <w:sdtPr>
                <w:alias w:val="Required text:"/>
                <w:tag w:val="Required text:"/>
                <w:id w:val="374507827"/>
                <w:placeholder>
                  <w:docPart w:val="E559BD65463F4B35AB2BAF88C8E6D5B4"/>
                </w:placeholder>
                <w:temporary/>
                <w:showingPlcHdr/>
                <w15:appearance w15:val="hidden"/>
              </w:sdtPr>
              <w:sdtContent>
                <w:r w:rsidR="000D2424">
                  <w:t>Required Text</w:t>
                </w:r>
              </w:sdtContent>
            </w:sdt>
          </w:p>
          <w:p w14:paraId="380D1931" w14:textId="1A72CF88" w:rsidR="00850C11" w:rsidRDefault="00C8677B" w:rsidP="00C8677B">
            <w:pPr>
              <w:rPr>
                <w:rStyle w:val="Emphasis"/>
              </w:rPr>
            </w:pPr>
            <w:r>
              <w:t>Suggested Book 1</w:t>
            </w:r>
            <w:r w:rsidR="00443EC6">
              <w:t xml:space="preserve">, </w:t>
            </w:r>
            <w:r>
              <w:t>Publisher</w:t>
            </w:r>
            <w:r w:rsidR="000D2424">
              <w:t xml:space="preserve">, </w:t>
            </w:r>
            <w:r>
              <w:rPr>
                <w:rStyle w:val="Emphasis"/>
              </w:rPr>
              <w:t>Author Name</w:t>
            </w:r>
          </w:p>
          <w:p w14:paraId="34EB9E06" w14:textId="28D388AA" w:rsidR="00C8677B" w:rsidRPr="00850C11" w:rsidRDefault="00C8677B" w:rsidP="00C8677B">
            <w:pPr>
              <w:rPr>
                <w:i/>
                <w:iCs/>
              </w:rPr>
            </w:pPr>
            <w:r>
              <w:t xml:space="preserve">Suggested Book </w:t>
            </w:r>
            <w:r>
              <w:t>2</w:t>
            </w:r>
            <w:r>
              <w:t xml:space="preserve">, Publisher, </w:t>
            </w:r>
            <w:r>
              <w:rPr>
                <w:rStyle w:val="Emphasis"/>
              </w:rPr>
              <w:t>Author Name</w:t>
            </w:r>
          </w:p>
          <w:p w14:paraId="56708002" w14:textId="14438ACD" w:rsidR="00C8677B" w:rsidRPr="00850C11" w:rsidRDefault="00C8677B" w:rsidP="00C8677B">
            <w:pPr>
              <w:rPr>
                <w:i/>
                <w:iCs/>
              </w:rPr>
            </w:pPr>
            <w:r>
              <w:t xml:space="preserve">Suggested Book </w:t>
            </w:r>
            <w:r>
              <w:t>3</w:t>
            </w:r>
            <w:r>
              <w:t xml:space="preserve">, Publisher, </w:t>
            </w:r>
            <w:r>
              <w:rPr>
                <w:rStyle w:val="Emphasis"/>
              </w:rPr>
              <w:t>Author Name</w:t>
            </w:r>
          </w:p>
          <w:p w14:paraId="3F2321F1" w14:textId="1823F881" w:rsidR="000D2424" w:rsidRDefault="00000000" w:rsidP="00850C11">
            <w:pPr>
              <w:pStyle w:val="Heading1"/>
            </w:pPr>
            <w:sdt>
              <w:sdtPr>
                <w:alias w:val="Course materials:"/>
                <w:tag w:val="Course materials:"/>
                <w:id w:val="1641920918"/>
                <w:placeholder>
                  <w:docPart w:val="D87D54C10B2549EABE1BB254955680AD"/>
                </w:placeholder>
                <w:temporary/>
                <w:showingPlcHdr/>
                <w15:appearance w15:val="hidden"/>
              </w:sdtPr>
              <w:sdtContent>
                <w:r w:rsidR="000D2424">
                  <w:t>Course Materials</w:t>
                </w:r>
              </w:sdtContent>
            </w:sdt>
          </w:p>
          <w:p w14:paraId="72426426" w14:textId="35AF8D98" w:rsidR="00850C11" w:rsidRDefault="00850C11" w:rsidP="00D81B74">
            <w:pPr>
              <w:pStyle w:val="ListBullet"/>
            </w:pPr>
            <w:r>
              <w:t>Python 3.x (Anaconda is preferred)</w:t>
            </w:r>
          </w:p>
          <w:p w14:paraId="41D9F31E" w14:textId="42EF52A5" w:rsidR="000D2424" w:rsidRDefault="00850C11" w:rsidP="00D81B74">
            <w:pPr>
              <w:pStyle w:val="ListBullet"/>
            </w:pPr>
            <w:proofErr w:type="spellStart"/>
            <w:r>
              <w:t>Jupyter</w:t>
            </w:r>
            <w:proofErr w:type="spellEnd"/>
            <w:r>
              <w:t xml:space="preserve"> Notebook from Anaconda</w:t>
            </w:r>
          </w:p>
          <w:p w14:paraId="61509432" w14:textId="41C89F9F" w:rsidR="000D2424" w:rsidRDefault="00850C11" w:rsidP="00D81B74">
            <w:pPr>
              <w:pStyle w:val="ListBullet"/>
            </w:pPr>
            <w:proofErr w:type="spellStart"/>
            <w:r>
              <w:t>Pycharm</w:t>
            </w:r>
            <w:proofErr w:type="spellEnd"/>
            <w:r>
              <w:t xml:space="preserve"> from JetBrains</w:t>
            </w:r>
            <w:r w:rsidR="007E0FE0">
              <w:t xml:space="preserve"> / Microsoft Visual Studio Code</w:t>
            </w:r>
          </w:p>
          <w:p w14:paraId="14CD140C" w14:textId="71C195AE" w:rsidR="000D2424" w:rsidRDefault="007407E5" w:rsidP="007407E5">
            <w:pPr>
              <w:pStyle w:val="ListBullet"/>
            </w:pPr>
            <w:r>
              <w:t>PC with a Linux distro or a Linux terminal in Windows 10/11.</w:t>
            </w:r>
          </w:p>
        </w:tc>
      </w:tr>
    </w:tbl>
    <w:p w14:paraId="407DEA1F" w14:textId="77777777" w:rsidR="000D2424" w:rsidRDefault="00000000" w:rsidP="000D2424">
      <w:pPr>
        <w:pStyle w:val="Heading1"/>
      </w:pPr>
      <w:sdt>
        <w:sdtPr>
          <w:alias w:val="Course schedule:"/>
          <w:tag w:val="Course schedule:"/>
          <w:id w:val="36322260"/>
          <w:placeholder>
            <w:docPart w:val="C7E8FCE4A4414AF782F5B20335E6D660"/>
          </w:placeholder>
          <w:temporary/>
          <w:showingPlcHdr/>
          <w15:appearance w15:val="hidden"/>
        </w:sdtPr>
        <w:sdtContent>
          <w:r w:rsidR="000D2424">
            <w:t>Course Schedule</w:t>
          </w:r>
        </w:sdtContent>
      </w:sdt>
    </w:p>
    <w:tbl>
      <w:tblPr>
        <w:tblStyle w:val="SyllabusTable"/>
        <w:tblW w:w="5000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806"/>
        <w:gridCol w:w="4349"/>
        <w:gridCol w:w="810"/>
        <w:gridCol w:w="4115"/>
      </w:tblGrid>
      <w:tr w:rsidR="009E5B36" w14:paraId="77B95855" w14:textId="544BBC85" w:rsidTr="00A7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6" w:type="dxa"/>
          </w:tcPr>
          <w:p w14:paraId="398B6C1F" w14:textId="77777777" w:rsidR="009E5B36" w:rsidRDefault="00000000" w:rsidP="00D81B74">
            <w:sdt>
              <w:sdtPr>
                <w:alias w:val="Week:"/>
                <w:tag w:val="Week:"/>
                <w:id w:val="-1784881398"/>
                <w:placeholder>
                  <w:docPart w:val="45A154E84B2C48E9A62A828D2E82189E"/>
                </w:placeholder>
                <w:temporary/>
                <w:showingPlcHdr/>
                <w15:appearance w15:val="hidden"/>
              </w:sdtPr>
              <w:sdtContent>
                <w:r w:rsidR="009E5B36">
                  <w:t>Week</w:t>
                </w:r>
              </w:sdtContent>
            </w:sdt>
          </w:p>
        </w:tc>
        <w:tc>
          <w:tcPr>
            <w:tcW w:w="4349" w:type="dxa"/>
          </w:tcPr>
          <w:p w14:paraId="3A0F4AE7" w14:textId="6EB09E45" w:rsidR="009E5B36" w:rsidRPr="00307AE9" w:rsidRDefault="00000000" w:rsidP="00D81B74">
            <w:pPr>
              <w:rPr>
                <w:b w:val="0"/>
              </w:rPr>
            </w:pPr>
            <w:sdt>
              <w:sdtPr>
                <w:alias w:val="Subject:"/>
                <w:tag w:val="Subject:"/>
                <w:id w:val="-2120980044"/>
                <w:placeholder>
                  <w:docPart w:val="5B6058F40D574849BFC4BE79820845DC"/>
                </w:placeholder>
                <w:temporary/>
                <w:showingPlcHdr/>
                <w15:appearance w15:val="hidden"/>
              </w:sdtPr>
              <w:sdtContent>
                <w:r w:rsidR="009E5B36">
                  <w:t>Subject</w:t>
                </w:r>
              </w:sdtContent>
            </w:sdt>
          </w:p>
        </w:tc>
        <w:tc>
          <w:tcPr>
            <w:tcW w:w="810" w:type="dxa"/>
          </w:tcPr>
          <w:p w14:paraId="4FD4FC5A" w14:textId="0E1EBBAC" w:rsidR="009E5B36" w:rsidRDefault="009E5B36" w:rsidP="00D81B74">
            <w:r>
              <w:t>Week</w:t>
            </w:r>
          </w:p>
        </w:tc>
        <w:tc>
          <w:tcPr>
            <w:tcW w:w="4115" w:type="dxa"/>
          </w:tcPr>
          <w:p w14:paraId="788C0D42" w14:textId="33546656" w:rsidR="009E5B36" w:rsidRDefault="009E5B36" w:rsidP="00D81B74">
            <w:r>
              <w:t>Subject</w:t>
            </w:r>
          </w:p>
        </w:tc>
      </w:tr>
      <w:tr w:rsidR="009E5B36" w14:paraId="2B5A11F6" w14:textId="2FE5A01A" w:rsidTr="00A72C8B">
        <w:tc>
          <w:tcPr>
            <w:tcW w:w="806" w:type="dxa"/>
          </w:tcPr>
          <w:p w14:paraId="1C7E9B9C" w14:textId="5570821E" w:rsidR="009E5B36" w:rsidRDefault="009E5B36" w:rsidP="00D81B74">
            <w:r>
              <w:t>01</w:t>
            </w:r>
          </w:p>
        </w:tc>
        <w:tc>
          <w:tcPr>
            <w:tcW w:w="4349" w:type="dxa"/>
          </w:tcPr>
          <w:p w14:paraId="4F2A7868" w14:textId="5C506300" w:rsidR="009E5B36" w:rsidRDefault="00C8677B" w:rsidP="00D81B74">
            <w:r>
              <w:t>Basic Concepts</w:t>
            </w:r>
            <w:r w:rsidR="009E5B36">
              <w:t xml:space="preserve"> in Python</w:t>
            </w:r>
          </w:p>
        </w:tc>
        <w:tc>
          <w:tcPr>
            <w:tcW w:w="810" w:type="dxa"/>
          </w:tcPr>
          <w:p w14:paraId="4F65B4CA" w14:textId="60DF9750" w:rsidR="009E5B36" w:rsidRDefault="00A72C8B" w:rsidP="00D81B74">
            <w:r>
              <w:t>08</w:t>
            </w:r>
          </w:p>
        </w:tc>
        <w:tc>
          <w:tcPr>
            <w:tcW w:w="4115" w:type="dxa"/>
          </w:tcPr>
          <w:p w14:paraId="173BDA7E" w14:textId="3FB2E185" w:rsidR="009E5B36" w:rsidRDefault="00C8677B" w:rsidP="00D81B74">
            <w:r>
              <w:t>Content</w:t>
            </w:r>
          </w:p>
        </w:tc>
      </w:tr>
      <w:tr w:rsidR="009E5B36" w14:paraId="44D3C49C" w14:textId="6E39CD77" w:rsidTr="00A72C8B">
        <w:tc>
          <w:tcPr>
            <w:tcW w:w="806" w:type="dxa"/>
          </w:tcPr>
          <w:p w14:paraId="1A609C86" w14:textId="3A4DB137" w:rsidR="009E5B36" w:rsidRDefault="009E5B36" w:rsidP="00D81B74">
            <w:r>
              <w:t>02</w:t>
            </w:r>
          </w:p>
        </w:tc>
        <w:tc>
          <w:tcPr>
            <w:tcW w:w="4349" w:type="dxa"/>
          </w:tcPr>
          <w:p w14:paraId="07618FBC" w14:textId="25F362AF" w:rsidR="009E5B36" w:rsidRDefault="00C8677B" w:rsidP="00D81B74">
            <w:r>
              <w:t>Calculations and Visualization</w:t>
            </w:r>
            <w:r w:rsidR="009E5B36">
              <w:t xml:space="preserve"> in Python</w:t>
            </w:r>
          </w:p>
        </w:tc>
        <w:tc>
          <w:tcPr>
            <w:tcW w:w="810" w:type="dxa"/>
          </w:tcPr>
          <w:p w14:paraId="1C22F056" w14:textId="702F637F" w:rsidR="009E5B36" w:rsidRDefault="00A72C8B" w:rsidP="00D81B74">
            <w:r>
              <w:t>09</w:t>
            </w:r>
          </w:p>
        </w:tc>
        <w:tc>
          <w:tcPr>
            <w:tcW w:w="4115" w:type="dxa"/>
          </w:tcPr>
          <w:p w14:paraId="3A8C4930" w14:textId="4FEE3F4E" w:rsidR="009E5B36" w:rsidRDefault="00C8677B" w:rsidP="00D81B74">
            <w:r>
              <w:t>Content</w:t>
            </w:r>
          </w:p>
        </w:tc>
      </w:tr>
      <w:tr w:rsidR="009E5B36" w14:paraId="7C2716B1" w14:textId="32E09320" w:rsidTr="00A72C8B">
        <w:tc>
          <w:tcPr>
            <w:tcW w:w="806" w:type="dxa"/>
          </w:tcPr>
          <w:p w14:paraId="5B006F2F" w14:textId="1D629803" w:rsidR="009E5B36" w:rsidRDefault="009E5B36" w:rsidP="00D81B74">
            <w:r>
              <w:t>03</w:t>
            </w:r>
          </w:p>
        </w:tc>
        <w:tc>
          <w:tcPr>
            <w:tcW w:w="4349" w:type="dxa"/>
          </w:tcPr>
          <w:p w14:paraId="3AB63BF6" w14:textId="7134598C" w:rsidR="009E5B36" w:rsidRDefault="009E5B36" w:rsidP="00D81B74">
            <w:r>
              <w:t>Co</w:t>
            </w:r>
            <w:r w:rsidR="00C8677B">
              <w:t>ntent</w:t>
            </w:r>
          </w:p>
        </w:tc>
        <w:tc>
          <w:tcPr>
            <w:tcW w:w="810" w:type="dxa"/>
          </w:tcPr>
          <w:p w14:paraId="31A13AAA" w14:textId="2612F486" w:rsidR="009E5B36" w:rsidRDefault="00A72C8B" w:rsidP="00D81B74">
            <w:r>
              <w:t>10</w:t>
            </w:r>
          </w:p>
        </w:tc>
        <w:tc>
          <w:tcPr>
            <w:tcW w:w="4115" w:type="dxa"/>
          </w:tcPr>
          <w:p w14:paraId="6C79008C" w14:textId="52A3715E" w:rsidR="009E5B36" w:rsidRDefault="00C8677B" w:rsidP="00D81B74">
            <w:r>
              <w:t>Content</w:t>
            </w:r>
          </w:p>
        </w:tc>
      </w:tr>
      <w:tr w:rsidR="009E5B36" w14:paraId="22289128" w14:textId="7916F776" w:rsidTr="00A72C8B">
        <w:tc>
          <w:tcPr>
            <w:tcW w:w="806" w:type="dxa"/>
          </w:tcPr>
          <w:p w14:paraId="2907B474" w14:textId="6183BBD9" w:rsidR="009E5B36" w:rsidRDefault="009E5B36" w:rsidP="00D81B74">
            <w:r>
              <w:t>04</w:t>
            </w:r>
          </w:p>
        </w:tc>
        <w:tc>
          <w:tcPr>
            <w:tcW w:w="4349" w:type="dxa"/>
          </w:tcPr>
          <w:p w14:paraId="27A28DD9" w14:textId="33FA10BC" w:rsidR="009E5B36" w:rsidRDefault="00C8677B" w:rsidP="00D81B74">
            <w:r>
              <w:t>Content</w:t>
            </w:r>
          </w:p>
        </w:tc>
        <w:tc>
          <w:tcPr>
            <w:tcW w:w="810" w:type="dxa"/>
          </w:tcPr>
          <w:p w14:paraId="6C63206B" w14:textId="4879699A" w:rsidR="009E5B36" w:rsidRDefault="00A72C8B" w:rsidP="00D81B74">
            <w:r>
              <w:t>11</w:t>
            </w:r>
          </w:p>
        </w:tc>
        <w:tc>
          <w:tcPr>
            <w:tcW w:w="4115" w:type="dxa"/>
          </w:tcPr>
          <w:p w14:paraId="01206CC5" w14:textId="3C642BB4" w:rsidR="009E5B36" w:rsidRDefault="00C8677B" w:rsidP="00D81B74">
            <w:r>
              <w:t>Content</w:t>
            </w:r>
          </w:p>
        </w:tc>
      </w:tr>
      <w:tr w:rsidR="009E5B36" w14:paraId="7018CC3D" w14:textId="53F981A1" w:rsidTr="00A72C8B">
        <w:tc>
          <w:tcPr>
            <w:tcW w:w="806" w:type="dxa"/>
          </w:tcPr>
          <w:p w14:paraId="7D638DC5" w14:textId="7FFE9F5D" w:rsidR="009E5B36" w:rsidRDefault="009E5B36" w:rsidP="00D81B74">
            <w:r>
              <w:t>05</w:t>
            </w:r>
          </w:p>
        </w:tc>
        <w:tc>
          <w:tcPr>
            <w:tcW w:w="4349" w:type="dxa"/>
          </w:tcPr>
          <w:p w14:paraId="6F42C8A8" w14:textId="68A88090" w:rsidR="009E5B36" w:rsidRDefault="00C8677B" w:rsidP="00D81B74">
            <w:r>
              <w:t>Content</w:t>
            </w:r>
          </w:p>
        </w:tc>
        <w:tc>
          <w:tcPr>
            <w:tcW w:w="810" w:type="dxa"/>
          </w:tcPr>
          <w:p w14:paraId="690A963E" w14:textId="2B52F0CF" w:rsidR="009E5B36" w:rsidRDefault="00A72C8B" w:rsidP="00D81B74">
            <w:r>
              <w:t>12</w:t>
            </w:r>
          </w:p>
        </w:tc>
        <w:tc>
          <w:tcPr>
            <w:tcW w:w="4115" w:type="dxa"/>
          </w:tcPr>
          <w:p w14:paraId="25EEE2F2" w14:textId="471CDAB7" w:rsidR="009E5B36" w:rsidRDefault="00C8677B" w:rsidP="00D81B74">
            <w:r>
              <w:t>Content</w:t>
            </w:r>
          </w:p>
        </w:tc>
      </w:tr>
      <w:tr w:rsidR="009E5B36" w14:paraId="48F9A768" w14:textId="58851A9B" w:rsidTr="00A72C8B">
        <w:tc>
          <w:tcPr>
            <w:tcW w:w="806" w:type="dxa"/>
          </w:tcPr>
          <w:p w14:paraId="5AB23A27" w14:textId="0B524503" w:rsidR="009E5B36" w:rsidRDefault="009E5B36" w:rsidP="00D81B74">
            <w:r>
              <w:t>06</w:t>
            </w:r>
          </w:p>
        </w:tc>
        <w:tc>
          <w:tcPr>
            <w:tcW w:w="4349" w:type="dxa"/>
          </w:tcPr>
          <w:p w14:paraId="026DCA61" w14:textId="298C339D" w:rsidR="009E5B36" w:rsidRDefault="00C8677B" w:rsidP="00D81B74">
            <w:r>
              <w:t>Content</w:t>
            </w:r>
          </w:p>
        </w:tc>
        <w:tc>
          <w:tcPr>
            <w:tcW w:w="810" w:type="dxa"/>
          </w:tcPr>
          <w:p w14:paraId="7029B457" w14:textId="48B7EEB9" w:rsidR="009E5B36" w:rsidRDefault="00A72C8B" w:rsidP="00D81B74">
            <w:r>
              <w:t>13</w:t>
            </w:r>
          </w:p>
        </w:tc>
        <w:tc>
          <w:tcPr>
            <w:tcW w:w="4115" w:type="dxa"/>
          </w:tcPr>
          <w:p w14:paraId="055A8B19" w14:textId="7BD34E86" w:rsidR="009E5B36" w:rsidRDefault="00C8677B" w:rsidP="00D81B74">
            <w:r>
              <w:t>Content</w:t>
            </w:r>
          </w:p>
        </w:tc>
      </w:tr>
      <w:tr w:rsidR="009E5B36" w14:paraId="5F75F935" w14:textId="7D96E8F0" w:rsidTr="00A72C8B">
        <w:tc>
          <w:tcPr>
            <w:tcW w:w="806" w:type="dxa"/>
          </w:tcPr>
          <w:p w14:paraId="0620C189" w14:textId="20B86EFC" w:rsidR="009E5B36" w:rsidRDefault="009E5B36" w:rsidP="00D81B74">
            <w:r>
              <w:t>07</w:t>
            </w:r>
          </w:p>
        </w:tc>
        <w:tc>
          <w:tcPr>
            <w:tcW w:w="4349" w:type="dxa"/>
          </w:tcPr>
          <w:p w14:paraId="31AD467D" w14:textId="07107FB6" w:rsidR="009E5B36" w:rsidRDefault="00C8677B" w:rsidP="00D81B74">
            <w:r>
              <w:t>Content</w:t>
            </w:r>
          </w:p>
        </w:tc>
        <w:tc>
          <w:tcPr>
            <w:tcW w:w="810" w:type="dxa"/>
          </w:tcPr>
          <w:p w14:paraId="780F4A91" w14:textId="75059449" w:rsidR="009E5B36" w:rsidRDefault="00A72C8B" w:rsidP="00D81B74">
            <w:r>
              <w:t>14</w:t>
            </w:r>
          </w:p>
        </w:tc>
        <w:tc>
          <w:tcPr>
            <w:tcW w:w="4115" w:type="dxa"/>
          </w:tcPr>
          <w:p w14:paraId="21733B7F" w14:textId="63B48C1B" w:rsidR="009E5B36" w:rsidRDefault="00C8677B" w:rsidP="00D81B74">
            <w:r>
              <w:t>Content</w:t>
            </w:r>
          </w:p>
        </w:tc>
      </w:tr>
    </w:tbl>
    <w:p w14:paraId="229FD74C" w14:textId="508136EB" w:rsidR="00016AD1" w:rsidRPr="00496518" w:rsidRDefault="00016AD1" w:rsidP="0094152F">
      <w:pPr>
        <w:pStyle w:val="Heading1"/>
      </w:pPr>
    </w:p>
    <w:sectPr w:rsidR="00016AD1" w:rsidRPr="00496518" w:rsidSect="000D2424">
      <w:footerReference w:type="default" r:id="rId7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6F05" w14:textId="77777777" w:rsidR="00B83CC4" w:rsidRDefault="00B83CC4" w:rsidP="00793172">
      <w:r>
        <w:separator/>
      </w:r>
    </w:p>
  </w:endnote>
  <w:endnote w:type="continuationSeparator" w:id="0">
    <w:p w14:paraId="0F34CC5A" w14:textId="77777777" w:rsidR="00B83CC4" w:rsidRDefault="00B83CC4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6B5EE7F5" w14:textId="77777777" w:rsidTr="00E156EF">
      <w:tc>
        <w:tcPr>
          <w:tcW w:w="6851" w:type="dxa"/>
        </w:tcPr>
        <w:sdt>
          <w:sdtPr>
            <w:alias w:val="Enter semester and year:"/>
            <w:tag w:val="Enter semester and year:"/>
            <w:id w:val="-1630770543"/>
            <w:placeholder>
              <w:docPart w:val="619591F4259D4DB497377666E935F6C7"/>
            </w:placeholder>
            <w:temporary/>
            <w:showingPlcHdr/>
            <w15:appearance w15:val="hidden"/>
            <w:text/>
          </w:sdtPr>
          <w:sdtContent>
            <w:p w14:paraId="32E084DA" w14:textId="77777777" w:rsidR="00016AD1" w:rsidRDefault="004E746F" w:rsidP="00016AD1">
              <w:pPr>
                <w:pStyle w:val="Footer"/>
              </w:pPr>
              <w:r>
                <w:t>Semester and Year</w:t>
              </w:r>
            </w:p>
          </w:sdtContent>
        </w:sdt>
      </w:tc>
      <w:tc>
        <w:tcPr>
          <w:tcW w:w="3380" w:type="dxa"/>
        </w:tcPr>
        <w:p w14:paraId="6A557463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F594B8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0CA2" w14:textId="77777777" w:rsidR="00B83CC4" w:rsidRDefault="00B83CC4" w:rsidP="00793172">
      <w:r>
        <w:separator/>
      </w:r>
    </w:p>
  </w:footnote>
  <w:footnote w:type="continuationSeparator" w:id="0">
    <w:p w14:paraId="4519FC58" w14:textId="77777777" w:rsidR="00B83CC4" w:rsidRDefault="00B83CC4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698963515">
    <w:abstractNumId w:val="9"/>
  </w:num>
  <w:num w:numId="2" w16cid:durableId="107163946">
    <w:abstractNumId w:val="7"/>
  </w:num>
  <w:num w:numId="3" w16cid:durableId="758255734">
    <w:abstractNumId w:val="6"/>
  </w:num>
  <w:num w:numId="4" w16cid:durableId="1196776227">
    <w:abstractNumId w:val="5"/>
  </w:num>
  <w:num w:numId="5" w16cid:durableId="2027444584">
    <w:abstractNumId w:val="4"/>
  </w:num>
  <w:num w:numId="6" w16cid:durableId="598870901">
    <w:abstractNumId w:val="8"/>
  </w:num>
  <w:num w:numId="7" w16cid:durableId="541753044">
    <w:abstractNumId w:val="3"/>
  </w:num>
  <w:num w:numId="8" w16cid:durableId="195198711">
    <w:abstractNumId w:val="2"/>
  </w:num>
  <w:num w:numId="9" w16cid:durableId="627469149">
    <w:abstractNumId w:val="1"/>
  </w:num>
  <w:num w:numId="10" w16cid:durableId="1911188852">
    <w:abstractNumId w:val="0"/>
  </w:num>
  <w:num w:numId="11" w16cid:durableId="549923289">
    <w:abstractNumId w:val="10"/>
  </w:num>
  <w:num w:numId="12" w16cid:durableId="692265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28"/>
    <w:rsid w:val="000030BA"/>
    <w:rsid w:val="0001508A"/>
    <w:rsid w:val="00016AD1"/>
    <w:rsid w:val="000173F2"/>
    <w:rsid w:val="00097D8A"/>
    <w:rsid w:val="000A77CD"/>
    <w:rsid w:val="000B1575"/>
    <w:rsid w:val="000D18B7"/>
    <w:rsid w:val="000D2424"/>
    <w:rsid w:val="000D5DAA"/>
    <w:rsid w:val="000E7B38"/>
    <w:rsid w:val="00112BAA"/>
    <w:rsid w:val="00122E7D"/>
    <w:rsid w:val="00144514"/>
    <w:rsid w:val="00146F41"/>
    <w:rsid w:val="001505C2"/>
    <w:rsid w:val="00165A81"/>
    <w:rsid w:val="001A71A1"/>
    <w:rsid w:val="001C59E5"/>
    <w:rsid w:val="001C770D"/>
    <w:rsid w:val="001D16FA"/>
    <w:rsid w:val="002502A2"/>
    <w:rsid w:val="00261084"/>
    <w:rsid w:val="00262FAE"/>
    <w:rsid w:val="0027318F"/>
    <w:rsid w:val="002758F3"/>
    <w:rsid w:val="002A4209"/>
    <w:rsid w:val="002D2ECE"/>
    <w:rsid w:val="002F41AF"/>
    <w:rsid w:val="00307AE9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43EC6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6117BD"/>
    <w:rsid w:val="0061365D"/>
    <w:rsid w:val="00615FFD"/>
    <w:rsid w:val="0062719F"/>
    <w:rsid w:val="0068060E"/>
    <w:rsid w:val="00682F45"/>
    <w:rsid w:val="006941AA"/>
    <w:rsid w:val="006C2707"/>
    <w:rsid w:val="006E4B3D"/>
    <w:rsid w:val="006E7433"/>
    <w:rsid w:val="006F76D9"/>
    <w:rsid w:val="00736797"/>
    <w:rsid w:val="007407E5"/>
    <w:rsid w:val="00772545"/>
    <w:rsid w:val="00775027"/>
    <w:rsid w:val="00793172"/>
    <w:rsid w:val="00793415"/>
    <w:rsid w:val="007A586E"/>
    <w:rsid w:val="007B31DC"/>
    <w:rsid w:val="007E0FE0"/>
    <w:rsid w:val="00804AE5"/>
    <w:rsid w:val="00815D9D"/>
    <w:rsid w:val="008253BC"/>
    <w:rsid w:val="008351B5"/>
    <w:rsid w:val="00847C27"/>
    <w:rsid w:val="00850C11"/>
    <w:rsid w:val="00862223"/>
    <w:rsid w:val="008C6C1F"/>
    <w:rsid w:val="008D3BDA"/>
    <w:rsid w:val="008D3F3B"/>
    <w:rsid w:val="008D66A8"/>
    <w:rsid w:val="008F1089"/>
    <w:rsid w:val="0094152F"/>
    <w:rsid w:val="00942047"/>
    <w:rsid w:val="009420BF"/>
    <w:rsid w:val="009C41B4"/>
    <w:rsid w:val="009C50F9"/>
    <w:rsid w:val="009E5B36"/>
    <w:rsid w:val="00A22368"/>
    <w:rsid w:val="00A44AA0"/>
    <w:rsid w:val="00A4630A"/>
    <w:rsid w:val="00A46C7C"/>
    <w:rsid w:val="00A72C8B"/>
    <w:rsid w:val="00A81E30"/>
    <w:rsid w:val="00AB6960"/>
    <w:rsid w:val="00AC0050"/>
    <w:rsid w:val="00AD43FA"/>
    <w:rsid w:val="00AE0020"/>
    <w:rsid w:val="00AE4FCE"/>
    <w:rsid w:val="00B04CA7"/>
    <w:rsid w:val="00B3470B"/>
    <w:rsid w:val="00B613F6"/>
    <w:rsid w:val="00B6735B"/>
    <w:rsid w:val="00B83CC4"/>
    <w:rsid w:val="00BE7398"/>
    <w:rsid w:val="00C27136"/>
    <w:rsid w:val="00C30455"/>
    <w:rsid w:val="00C471FB"/>
    <w:rsid w:val="00C755C5"/>
    <w:rsid w:val="00C75894"/>
    <w:rsid w:val="00C75A32"/>
    <w:rsid w:val="00C7745C"/>
    <w:rsid w:val="00C8677B"/>
    <w:rsid w:val="00C874A4"/>
    <w:rsid w:val="00D33723"/>
    <w:rsid w:val="00D405EC"/>
    <w:rsid w:val="00D6018E"/>
    <w:rsid w:val="00D70D13"/>
    <w:rsid w:val="00D85AA1"/>
    <w:rsid w:val="00D966A5"/>
    <w:rsid w:val="00DB5828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B0333"/>
    <w:rsid w:val="00F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75F0C0"/>
  <w15:docId w15:val="{DDC27117-351A-43CE-8B50-65A744D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a%20Canbula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0EDD0117774825B8407CB5832A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BEF42-C0F6-4A0D-B3D4-9875877D71D9}"/>
      </w:docPartPr>
      <w:docPartBody>
        <w:p w:rsidR="00962A07" w:rsidRDefault="00C037B7">
          <w:pPr>
            <w:pStyle w:val="130EDD0117774825B8407CB5832AEB1D"/>
          </w:pPr>
          <w:r>
            <w:t>Instructor</w:t>
          </w:r>
        </w:p>
      </w:docPartBody>
    </w:docPart>
    <w:docPart>
      <w:docPartPr>
        <w:name w:val="AFCE3CF465534AAEAA5699ADD7D7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D2B-1A16-4C98-9706-F3916B381CF6}"/>
      </w:docPartPr>
      <w:docPartBody>
        <w:p w:rsidR="00962A07" w:rsidRDefault="00C037B7">
          <w:pPr>
            <w:pStyle w:val="AFCE3CF465534AAEAA5699ADD7D71BA4"/>
          </w:pPr>
          <w:r>
            <w:t>Phone</w:t>
          </w:r>
        </w:p>
      </w:docPartBody>
    </w:docPart>
    <w:docPart>
      <w:docPartPr>
        <w:name w:val="EA54265038164547816F16BF079A8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E9959-E8A9-49CA-859D-3F71E2B7BD59}"/>
      </w:docPartPr>
      <w:docPartBody>
        <w:p w:rsidR="00962A07" w:rsidRDefault="00C037B7">
          <w:pPr>
            <w:pStyle w:val="EA54265038164547816F16BF079A80BB"/>
          </w:pPr>
          <w:r>
            <w:t>Email</w:t>
          </w:r>
        </w:p>
      </w:docPartBody>
    </w:docPart>
    <w:docPart>
      <w:docPartPr>
        <w:name w:val="86637CD84E774072A5B3D36BDD082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BD71B-821A-4C62-86E6-B3C76AD25A51}"/>
      </w:docPartPr>
      <w:docPartBody>
        <w:p w:rsidR="00962A07" w:rsidRDefault="00C037B7">
          <w:pPr>
            <w:pStyle w:val="86637CD84E774072A5B3D36BDD082572"/>
          </w:pPr>
          <w:r>
            <w:t>Office Location</w:t>
          </w:r>
        </w:p>
      </w:docPartBody>
    </w:docPart>
    <w:docPart>
      <w:docPartPr>
        <w:name w:val="3A6C588DCFE8421A92FA6D0DC0227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A13E-47F9-4252-A6CB-07819DBBBBB0}"/>
      </w:docPartPr>
      <w:docPartBody>
        <w:p w:rsidR="00962A07" w:rsidRDefault="00C037B7">
          <w:pPr>
            <w:pStyle w:val="3A6C588DCFE8421A92FA6D0DC022719A"/>
          </w:pPr>
          <w:r>
            <w:t>Office Hours</w:t>
          </w:r>
        </w:p>
      </w:docPartBody>
    </w:docPart>
    <w:docPart>
      <w:docPartPr>
        <w:name w:val="3104C70F286E410BA5E062209DB75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BD1A-439B-458F-878E-2D7F0E3379BD}"/>
      </w:docPartPr>
      <w:docPartBody>
        <w:p w:rsidR="00962A07" w:rsidRDefault="00C037B7">
          <w:pPr>
            <w:pStyle w:val="3104C70F286E410BA5E062209DB7540A"/>
          </w:pPr>
          <w:r>
            <w:t>Course Overview</w:t>
          </w:r>
        </w:p>
      </w:docPartBody>
    </w:docPart>
    <w:docPart>
      <w:docPartPr>
        <w:name w:val="E559BD65463F4B35AB2BAF88C8E6D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F3F57-02BA-43B0-9CE4-17DF9B6DB241}"/>
      </w:docPartPr>
      <w:docPartBody>
        <w:p w:rsidR="00962A07" w:rsidRDefault="00C037B7">
          <w:pPr>
            <w:pStyle w:val="E559BD65463F4B35AB2BAF88C8E6D5B4"/>
          </w:pPr>
          <w:r>
            <w:t>Required Text</w:t>
          </w:r>
        </w:p>
      </w:docPartBody>
    </w:docPart>
    <w:docPart>
      <w:docPartPr>
        <w:name w:val="D87D54C10B2549EABE1BB2549556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D9EF-8248-4A0E-8FD1-5F798681FD27}"/>
      </w:docPartPr>
      <w:docPartBody>
        <w:p w:rsidR="00962A07" w:rsidRDefault="00C037B7">
          <w:pPr>
            <w:pStyle w:val="D87D54C10B2549EABE1BB254955680AD"/>
          </w:pPr>
          <w:r>
            <w:t>Course Materials</w:t>
          </w:r>
        </w:p>
      </w:docPartBody>
    </w:docPart>
    <w:docPart>
      <w:docPartPr>
        <w:name w:val="C7E8FCE4A4414AF782F5B20335E6D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6E7D-378E-4A24-95F2-A71DE3A66368}"/>
      </w:docPartPr>
      <w:docPartBody>
        <w:p w:rsidR="00962A07" w:rsidRDefault="00C037B7">
          <w:pPr>
            <w:pStyle w:val="C7E8FCE4A4414AF782F5B20335E6D660"/>
          </w:pPr>
          <w:r>
            <w:t>Course Schedule</w:t>
          </w:r>
        </w:p>
      </w:docPartBody>
    </w:docPart>
    <w:docPart>
      <w:docPartPr>
        <w:name w:val="619591F4259D4DB497377666E935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743B-67C6-4A7F-BEE7-00A40B6E1B99}"/>
      </w:docPartPr>
      <w:docPartBody>
        <w:p w:rsidR="00962A07" w:rsidRDefault="00C037B7" w:rsidP="00C037B7">
          <w:pPr>
            <w:pStyle w:val="619591F4259D4DB497377666E935F6C7"/>
          </w:pPr>
          <w:r>
            <w:t>Week</w:t>
          </w:r>
        </w:p>
      </w:docPartBody>
    </w:docPart>
    <w:docPart>
      <w:docPartPr>
        <w:name w:val="45A154E84B2C48E9A62A828D2E82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E5B4-EBD0-4E07-AD09-63814AA0F032}"/>
      </w:docPartPr>
      <w:docPartBody>
        <w:p w:rsidR="00962A07" w:rsidRDefault="00C037B7" w:rsidP="00C037B7">
          <w:pPr>
            <w:pStyle w:val="45A154E84B2C48E9A62A828D2E82189E"/>
          </w:pPr>
          <w:r>
            <w:t>Week</w:t>
          </w:r>
        </w:p>
      </w:docPartBody>
    </w:docPart>
    <w:docPart>
      <w:docPartPr>
        <w:name w:val="5B6058F40D574849BFC4BE7982084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E3D36-8789-420B-9284-03C958B8F82E}"/>
      </w:docPartPr>
      <w:docPartBody>
        <w:p w:rsidR="00962A07" w:rsidRDefault="00C037B7" w:rsidP="00C037B7">
          <w:pPr>
            <w:pStyle w:val="5B6058F40D574849BFC4BE79820845DC"/>
          </w:pPr>
          <w: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B7"/>
    <w:rsid w:val="00422CCD"/>
    <w:rsid w:val="008F7627"/>
    <w:rsid w:val="00962A07"/>
    <w:rsid w:val="00C0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EDD0117774825B8407CB5832AEB1D">
    <w:name w:val="130EDD0117774825B8407CB5832AEB1D"/>
  </w:style>
  <w:style w:type="paragraph" w:customStyle="1" w:styleId="AFCE3CF465534AAEAA5699ADD7D71BA4">
    <w:name w:val="AFCE3CF465534AAEAA5699ADD7D71BA4"/>
  </w:style>
  <w:style w:type="paragraph" w:customStyle="1" w:styleId="EA54265038164547816F16BF079A80BB">
    <w:name w:val="EA54265038164547816F16BF079A80BB"/>
  </w:style>
  <w:style w:type="paragraph" w:customStyle="1" w:styleId="86637CD84E774072A5B3D36BDD082572">
    <w:name w:val="86637CD84E774072A5B3D36BDD082572"/>
  </w:style>
  <w:style w:type="paragraph" w:customStyle="1" w:styleId="3A6C588DCFE8421A92FA6D0DC022719A">
    <w:name w:val="3A6C588DCFE8421A92FA6D0DC022719A"/>
  </w:style>
  <w:style w:type="paragraph" w:customStyle="1" w:styleId="3104C70F286E410BA5E062209DB7540A">
    <w:name w:val="3104C70F286E410BA5E062209DB7540A"/>
  </w:style>
  <w:style w:type="paragraph" w:customStyle="1" w:styleId="E559BD65463F4B35AB2BAF88C8E6D5B4">
    <w:name w:val="E559BD65463F4B35AB2BAF88C8E6D5B4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D87D54C10B2549EABE1BB254955680AD">
    <w:name w:val="D87D54C10B2549EABE1BB254955680AD"/>
  </w:style>
  <w:style w:type="paragraph" w:customStyle="1" w:styleId="C7E8FCE4A4414AF782F5B20335E6D660">
    <w:name w:val="C7E8FCE4A4414AF782F5B20335E6D660"/>
  </w:style>
  <w:style w:type="paragraph" w:customStyle="1" w:styleId="619591F4259D4DB497377666E935F6C7">
    <w:name w:val="619591F4259D4DB497377666E935F6C7"/>
    <w:rsid w:val="00C037B7"/>
  </w:style>
  <w:style w:type="paragraph" w:customStyle="1" w:styleId="45A154E84B2C48E9A62A828D2E82189E">
    <w:name w:val="45A154E84B2C48E9A62A828D2E82189E"/>
    <w:rsid w:val="00C037B7"/>
  </w:style>
  <w:style w:type="paragraph" w:customStyle="1" w:styleId="5B6058F40D574849BFC4BE79820845DC">
    <w:name w:val="5B6058F40D574849BFC4BE79820845DC"/>
    <w:rsid w:val="00C03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C:\Users\Bora Canbula\AppData\Roaming\Microsoft\Templates\Course Syllabus.dotx</Template>
  <TotalTime>91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 Canbula</dc:creator>
  <cp:lastModifiedBy>Bora CANBULA</cp:lastModifiedBy>
  <cp:revision>5</cp:revision>
  <cp:lastPrinted>2003-08-25T23:36:00Z</cp:lastPrinted>
  <dcterms:created xsi:type="dcterms:W3CDTF">2022-09-04T08:15:00Z</dcterms:created>
  <dcterms:modified xsi:type="dcterms:W3CDTF">2023-10-12T07:32:00Z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